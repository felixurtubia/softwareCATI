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A44D5" w14:textId="77777777" w:rsidR="005A6A9B" w:rsidRDefault="00E75FEF">
      <w:pPr>
        <w:pStyle w:val="Ttulo1"/>
      </w:pPr>
      <w:r>
        <w:t xml:space="preserve">Presentación Proyecto </w:t>
      </w:r>
      <w:r>
        <w:tab/>
      </w:r>
      <w:r>
        <w:tab/>
      </w:r>
      <w:r>
        <w:tab/>
        <w:t>12/08/2016</w:t>
      </w:r>
    </w:p>
    <w:p w14:paraId="51AF618A" w14:textId="77777777" w:rsidR="00E75FEF" w:rsidRDefault="00E75FEF" w:rsidP="00E75FEF">
      <w:pPr>
        <w:pStyle w:val="Ttulo2"/>
        <w:numPr>
          <w:ilvl w:val="0"/>
          <w:numId w:val="5"/>
        </w:numPr>
      </w:pPr>
      <w:r>
        <w:t xml:space="preserve">Gonzalo </w:t>
      </w:r>
      <w:proofErr w:type="spellStart"/>
      <w:r>
        <w:t>Améstica</w:t>
      </w:r>
      <w:proofErr w:type="spellEnd"/>
      <w:r>
        <w:t xml:space="preserve"> y Diego </w:t>
      </w:r>
      <w:proofErr w:type="spellStart"/>
      <w:r>
        <w:t>Yañez</w:t>
      </w:r>
      <w:proofErr w:type="spellEnd"/>
      <w:r>
        <w:t>.</w:t>
      </w:r>
    </w:p>
    <w:p w14:paraId="503DD3E2" w14:textId="77777777" w:rsidR="00E75FEF" w:rsidRPr="00E75FEF" w:rsidRDefault="00E75FEF" w:rsidP="00E75FEF">
      <w:r>
        <w:t>Contexto:</w:t>
      </w:r>
    </w:p>
    <w:p w14:paraId="6EF65C64" w14:textId="77777777" w:rsidR="00E75FEF" w:rsidRDefault="00E75FEF" w:rsidP="009F5DDC">
      <w:pPr>
        <w:pStyle w:val="Prrafodelista"/>
        <w:numPr>
          <w:ilvl w:val="0"/>
          <w:numId w:val="5"/>
        </w:numPr>
      </w:pPr>
      <w:r>
        <w:t>Creación de lazos y proyectos con organizaciones, fundaciones y empresas. Para mejorar elementos comerciales, gestión de proyectos y organización.</w:t>
      </w:r>
    </w:p>
    <w:p w14:paraId="7C43599E" w14:textId="77777777" w:rsidR="00E75FEF" w:rsidRDefault="00E75FEF" w:rsidP="00E75FEF">
      <w:pPr>
        <w:pStyle w:val="Prrafodelista"/>
        <w:numPr>
          <w:ilvl w:val="0"/>
          <w:numId w:val="5"/>
        </w:numPr>
      </w:pPr>
      <w:r>
        <w:t>Mejoras en unidades para responder a las peticiones.</w:t>
      </w:r>
    </w:p>
    <w:p w14:paraId="3ED1F4D0" w14:textId="77777777" w:rsidR="00E75FEF" w:rsidRDefault="00E75FEF" w:rsidP="00E75FEF">
      <w:pPr>
        <w:pStyle w:val="Prrafodelista"/>
        <w:numPr>
          <w:ilvl w:val="0"/>
          <w:numId w:val="5"/>
        </w:numPr>
      </w:pPr>
      <w:r>
        <w:t>Jerarquía organizacional: Una cabeza y estructura plana.</w:t>
      </w:r>
    </w:p>
    <w:p w14:paraId="17A9B77E" w14:textId="77777777" w:rsidR="00E75FEF" w:rsidRDefault="00E75FEF" w:rsidP="00E75FEF">
      <w:pPr>
        <w:pStyle w:val="Prrafodelista"/>
        <w:numPr>
          <w:ilvl w:val="0"/>
          <w:numId w:val="5"/>
        </w:numPr>
      </w:pPr>
      <w:r>
        <w:t>Centro de ingeniería de mercado busca prestar servicios: dentro y fuera a través de la línea de extensión.</w:t>
      </w:r>
    </w:p>
    <w:p w14:paraId="64F10DC6" w14:textId="77777777" w:rsidR="00E75FEF" w:rsidRDefault="00E75FEF" w:rsidP="009F5DDC">
      <w:r>
        <w:t>Problemas:</w:t>
      </w:r>
    </w:p>
    <w:p w14:paraId="0EAA5D31" w14:textId="77777777" w:rsidR="00E75FEF" w:rsidRDefault="00E75FEF" w:rsidP="00E75FEF">
      <w:pPr>
        <w:pStyle w:val="Prrafodelista"/>
        <w:numPr>
          <w:ilvl w:val="0"/>
          <w:numId w:val="6"/>
        </w:numPr>
      </w:pPr>
      <w:r>
        <w:t>Se necesita levantar información, se necesita generar la propia información, hay que ir a la línea productiva para poder mejorarla.</w:t>
      </w:r>
    </w:p>
    <w:p w14:paraId="38C5E8BC" w14:textId="77777777" w:rsidR="00E75FEF" w:rsidRDefault="00E75FEF" w:rsidP="00E75FEF">
      <w:pPr>
        <w:pStyle w:val="Prrafodelista"/>
        <w:numPr>
          <w:ilvl w:val="0"/>
          <w:numId w:val="6"/>
        </w:numPr>
      </w:pPr>
      <w:r>
        <w:t>El levantamiento nunca funciona de la forma en que se quiere.</w:t>
      </w:r>
    </w:p>
    <w:p w14:paraId="1B7E3629" w14:textId="77777777" w:rsidR="00E75FEF" w:rsidRDefault="00E75FEF" w:rsidP="00E75FEF">
      <w:pPr>
        <w:pStyle w:val="Prrafodelista"/>
        <w:numPr>
          <w:ilvl w:val="0"/>
          <w:numId w:val="6"/>
        </w:numPr>
        <w:rPr>
          <w:color w:val="FF0000"/>
        </w:rPr>
      </w:pPr>
      <w:r w:rsidRPr="00E75FEF">
        <w:rPr>
          <w:color w:val="FF0000"/>
        </w:rPr>
        <w:t>Herramienta para hacer levantamiento en terreno.</w:t>
      </w:r>
    </w:p>
    <w:p w14:paraId="53F08FC5" w14:textId="77777777" w:rsidR="00E75FEF" w:rsidRPr="00E75FEF" w:rsidRDefault="00E75FEF" w:rsidP="00E75FEF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Desarrollo de software CATI.</w:t>
      </w:r>
    </w:p>
    <w:p w14:paraId="4EC86057" w14:textId="77777777" w:rsidR="009F5DDC" w:rsidRPr="009F5DDC" w:rsidRDefault="00E75FEF" w:rsidP="009F5DDC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auto"/>
        </w:rPr>
        <w:t>ROL: Apoyo en el desarrollo de software en desarrollo de CATI, entrevistas telefónicas.</w:t>
      </w:r>
    </w:p>
    <w:p w14:paraId="7824D965" w14:textId="77777777" w:rsidR="00FF274B" w:rsidRPr="009F5DDC" w:rsidRDefault="00FF274B" w:rsidP="009F5DDC">
      <w:pPr>
        <w:rPr>
          <w:color w:val="FF0000"/>
          <w:u w:val="single"/>
        </w:rPr>
      </w:pPr>
      <w:r w:rsidRPr="009F5DDC">
        <w:rPr>
          <w:color w:val="auto"/>
          <w:u w:val="single"/>
        </w:rPr>
        <w:t xml:space="preserve">Antecedentes: </w:t>
      </w:r>
    </w:p>
    <w:p w14:paraId="38B4F832" w14:textId="77777777" w:rsidR="00FF274B" w:rsidRPr="00FF274B" w:rsidRDefault="00FF274B" w:rsidP="00FF274B">
      <w:pPr>
        <w:pStyle w:val="Prrafodelista"/>
        <w:numPr>
          <w:ilvl w:val="1"/>
          <w:numId w:val="6"/>
        </w:numPr>
        <w:rPr>
          <w:color w:val="FF0000"/>
        </w:rPr>
      </w:pPr>
      <w:r>
        <w:rPr>
          <w:color w:val="auto"/>
        </w:rPr>
        <w:t xml:space="preserve">capacidades de llamadas </w:t>
      </w:r>
      <w:proofErr w:type="spellStart"/>
      <w:r>
        <w:rPr>
          <w:color w:val="auto"/>
        </w:rPr>
        <w:t>VoIP</w:t>
      </w:r>
      <w:proofErr w:type="spellEnd"/>
      <w:r>
        <w:rPr>
          <w:color w:val="auto"/>
        </w:rPr>
        <w:t xml:space="preserve"> ( marcación de llamadas de manera manual, internet USM).</w:t>
      </w:r>
    </w:p>
    <w:p w14:paraId="11A25D6D" w14:textId="77777777" w:rsidR="00FF274B" w:rsidRPr="00FF274B" w:rsidRDefault="00FF274B" w:rsidP="00FF274B">
      <w:pPr>
        <w:pStyle w:val="Prrafodelista"/>
        <w:numPr>
          <w:ilvl w:val="1"/>
          <w:numId w:val="6"/>
        </w:numPr>
        <w:rPr>
          <w:color w:val="FF0000"/>
        </w:rPr>
      </w:pPr>
      <w:r>
        <w:rPr>
          <w:color w:val="auto"/>
        </w:rPr>
        <w:t xml:space="preserve">Trabajo con </w:t>
      </w:r>
      <w:proofErr w:type="spellStart"/>
      <w:r>
        <w:rPr>
          <w:color w:val="auto"/>
        </w:rPr>
        <w:t>multiples</w:t>
      </w:r>
      <w:proofErr w:type="spellEnd"/>
      <w:r>
        <w:rPr>
          <w:color w:val="auto"/>
        </w:rPr>
        <w:t xml:space="preserve"> bases de datos y encuestas en Excel (Repetición en llamadas a contactos, dificultad en unificar bases de datos y encuestas).</w:t>
      </w:r>
    </w:p>
    <w:p w14:paraId="1CE6C81C" w14:textId="77777777" w:rsidR="00FF274B" w:rsidRPr="00FF274B" w:rsidRDefault="00FF274B" w:rsidP="00FF274B">
      <w:pPr>
        <w:pStyle w:val="Prrafodelista"/>
        <w:numPr>
          <w:ilvl w:val="1"/>
          <w:numId w:val="6"/>
        </w:numPr>
        <w:rPr>
          <w:color w:val="FF0000"/>
        </w:rPr>
      </w:pPr>
      <w:r>
        <w:rPr>
          <w:color w:val="auto"/>
        </w:rPr>
        <w:t>Normalmente hay que revisar las bases de datos por datos erróneos y luego unificar las bases de datos. se hacía una vez al día, lo que genera molestias al llamar al mismo número 2 veces.</w:t>
      </w:r>
    </w:p>
    <w:p w14:paraId="5C97A5C6" w14:textId="77777777" w:rsidR="00FF274B" w:rsidRPr="00FF274B" w:rsidRDefault="00FF274B" w:rsidP="00FF274B">
      <w:pPr>
        <w:pStyle w:val="Prrafodelista"/>
        <w:numPr>
          <w:ilvl w:val="1"/>
          <w:numId w:val="6"/>
        </w:numPr>
        <w:rPr>
          <w:color w:val="FF0000"/>
        </w:rPr>
      </w:pPr>
      <w:r>
        <w:rPr>
          <w:color w:val="auto"/>
        </w:rPr>
        <w:t xml:space="preserve">Al llamar, no todos los encuestadores lo registran y no hay un protocolo para registrar los estados( no contesta, ocupado, </w:t>
      </w:r>
      <w:proofErr w:type="spellStart"/>
      <w:r>
        <w:rPr>
          <w:color w:val="auto"/>
        </w:rPr>
        <w:t>etc</w:t>
      </w:r>
      <w:proofErr w:type="spellEnd"/>
      <w:r>
        <w:rPr>
          <w:color w:val="auto"/>
        </w:rPr>
        <w:t>…)</w:t>
      </w:r>
    </w:p>
    <w:p w14:paraId="40BF8155" w14:textId="77777777" w:rsidR="00FF274B" w:rsidRPr="009F5DDC" w:rsidRDefault="00FF274B" w:rsidP="00FF274B">
      <w:pPr>
        <w:pStyle w:val="Prrafodelista"/>
        <w:numPr>
          <w:ilvl w:val="1"/>
          <w:numId w:val="6"/>
        </w:numPr>
        <w:rPr>
          <w:color w:val="FF0000"/>
        </w:rPr>
      </w:pPr>
      <w:r>
        <w:rPr>
          <w:color w:val="auto"/>
        </w:rPr>
        <w:lastRenderedPageBreak/>
        <w:t>LA IDEA ES MONTAR UN CATI QUE PERMITA AUTOMATIZAR EL PROYECTO. SE ESPERA CONTAR CON SÓLO 4 PUESTOS DE TRABAJO + 1 PUESTO DE ADMINISTRADOR, QUE PUEDE FUNCIONAR COMO SERVIDOR</w:t>
      </w:r>
    </w:p>
    <w:p w14:paraId="0DD18302" w14:textId="77777777" w:rsidR="009F5DDC" w:rsidRPr="009F5DDC" w:rsidRDefault="009F5DDC" w:rsidP="009F5DDC">
      <w:pPr>
        <w:rPr>
          <w:color w:val="FF0000"/>
        </w:rPr>
      </w:pPr>
    </w:p>
    <w:p w14:paraId="399B9122" w14:textId="77777777" w:rsidR="00FF274B" w:rsidRPr="009F5DDC" w:rsidRDefault="00FF274B" w:rsidP="009F5DDC">
      <w:pPr>
        <w:rPr>
          <w:color w:val="auto"/>
          <w:u w:val="single"/>
        </w:rPr>
      </w:pPr>
      <w:r w:rsidRPr="009F5DDC">
        <w:rPr>
          <w:color w:val="auto"/>
          <w:u w:val="single"/>
        </w:rPr>
        <w:t>Objetivos</w:t>
      </w:r>
      <w:r w:rsidR="009F5DDC" w:rsidRPr="009F5DDC">
        <w:rPr>
          <w:color w:val="auto"/>
          <w:u w:val="single"/>
        </w:rPr>
        <w:t xml:space="preserve"> / Ideales</w:t>
      </w:r>
      <w:r w:rsidRPr="009F5DDC">
        <w:rPr>
          <w:color w:val="auto"/>
          <w:u w:val="single"/>
        </w:rPr>
        <w:t>:</w:t>
      </w:r>
    </w:p>
    <w:p w14:paraId="201BA20A" w14:textId="77777777" w:rsidR="00FF274B" w:rsidRPr="00FF274B" w:rsidRDefault="00FF274B" w:rsidP="009F5DDC">
      <w:pPr>
        <w:pStyle w:val="Prrafodelista"/>
        <w:numPr>
          <w:ilvl w:val="0"/>
          <w:numId w:val="6"/>
        </w:numPr>
        <w:rPr>
          <w:color w:val="auto"/>
        </w:rPr>
      </w:pPr>
      <w:r w:rsidRPr="00FF274B">
        <w:rPr>
          <w:color w:val="auto"/>
        </w:rPr>
        <w:t>Implementación de software acorde al desarrollo de actividades relacionadas con el laboratorio y el desarrollo de proyectos.</w:t>
      </w:r>
    </w:p>
    <w:p w14:paraId="5F24278F" w14:textId="77777777" w:rsidR="00FF274B" w:rsidRDefault="00FF274B" w:rsidP="009F5DDC">
      <w:pPr>
        <w:pStyle w:val="Prrafodelista"/>
        <w:numPr>
          <w:ilvl w:val="0"/>
          <w:numId w:val="6"/>
        </w:numPr>
        <w:rPr>
          <w:color w:val="FF0000"/>
        </w:rPr>
      </w:pPr>
      <w:r w:rsidRPr="00FF274B">
        <w:rPr>
          <w:color w:val="auto"/>
        </w:rPr>
        <w:t xml:space="preserve">Implementación de herramientas de control </w:t>
      </w:r>
      <w:r w:rsidRPr="00FF274B">
        <w:rPr>
          <w:color w:val="FF0000"/>
        </w:rPr>
        <w:t>en tiempo real</w:t>
      </w:r>
    </w:p>
    <w:p w14:paraId="090E6F32" w14:textId="77777777" w:rsidR="00FF274B" w:rsidRPr="009F5DDC" w:rsidRDefault="00FF274B" w:rsidP="009F5DDC">
      <w:pPr>
        <w:rPr>
          <w:color w:val="FF0000"/>
          <w:u w:val="single"/>
        </w:rPr>
      </w:pPr>
      <w:r w:rsidRPr="009F5DDC">
        <w:rPr>
          <w:color w:val="auto"/>
          <w:u w:val="single"/>
        </w:rPr>
        <w:t>Objetivos:</w:t>
      </w:r>
    </w:p>
    <w:p w14:paraId="09CC8744" w14:textId="77777777" w:rsidR="00FF274B" w:rsidRPr="00FF274B" w:rsidRDefault="00FF274B" w:rsidP="009F5DDC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auto"/>
        </w:rPr>
        <w:t xml:space="preserve">Uso de telefonía </w:t>
      </w:r>
      <w:proofErr w:type="spellStart"/>
      <w:r>
        <w:rPr>
          <w:color w:val="auto"/>
        </w:rPr>
        <w:t>VoIP</w:t>
      </w:r>
      <w:proofErr w:type="spellEnd"/>
      <w:r>
        <w:rPr>
          <w:color w:val="auto"/>
        </w:rPr>
        <w:t>.</w:t>
      </w:r>
    </w:p>
    <w:p w14:paraId="066DF4BA" w14:textId="77777777" w:rsidR="00FF274B" w:rsidRPr="00FF274B" w:rsidRDefault="00FF274B" w:rsidP="009F5DDC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auto"/>
        </w:rPr>
        <w:t>Grabación de Audio.</w:t>
      </w:r>
    </w:p>
    <w:p w14:paraId="43523FD0" w14:textId="77777777" w:rsidR="00FF274B" w:rsidRPr="00FF274B" w:rsidRDefault="00FF274B" w:rsidP="009F5DDC">
      <w:pPr>
        <w:ind w:firstLine="360"/>
        <w:rPr>
          <w:color w:val="FF0000"/>
        </w:rPr>
      </w:pPr>
      <w:r>
        <w:rPr>
          <w:color w:val="FF0000"/>
        </w:rPr>
        <w:t>Administrador:</w:t>
      </w:r>
    </w:p>
    <w:p w14:paraId="4566E9E6" w14:textId="77777777" w:rsidR="00FF274B" w:rsidRPr="009F5DDC" w:rsidRDefault="00FF274B" w:rsidP="009F5DDC">
      <w:pPr>
        <w:pStyle w:val="Prrafodelista"/>
        <w:numPr>
          <w:ilvl w:val="0"/>
          <w:numId w:val="6"/>
        </w:numPr>
        <w:rPr>
          <w:color w:val="auto"/>
        </w:rPr>
      </w:pPr>
      <w:r w:rsidRPr="009F5DDC">
        <w:rPr>
          <w:color w:val="auto"/>
        </w:rPr>
        <w:t xml:space="preserve">Cargar una base de datos con personas y números de </w:t>
      </w:r>
      <w:proofErr w:type="spellStart"/>
      <w:r w:rsidRPr="009F5DDC">
        <w:rPr>
          <w:color w:val="auto"/>
        </w:rPr>
        <w:t>télefono</w:t>
      </w:r>
      <w:proofErr w:type="spellEnd"/>
      <w:r w:rsidRPr="009F5DDC">
        <w:rPr>
          <w:color w:val="auto"/>
        </w:rPr>
        <w:t xml:space="preserve"> a contactar.</w:t>
      </w:r>
    </w:p>
    <w:p w14:paraId="18280682" w14:textId="77777777" w:rsidR="00FF274B" w:rsidRPr="009F5DDC" w:rsidRDefault="00FF274B" w:rsidP="009F5DDC">
      <w:pPr>
        <w:pStyle w:val="Prrafodelista"/>
        <w:numPr>
          <w:ilvl w:val="0"/>
          <w:numId w:val="6"/>
        </w:numPr>
        <w:rPr>
          <w:color w:val="auto"/>
        </w:rPr>
      </w:pPr>
      <w:r w:rsidRPr="009F5DDC">
        <w:rPr>
          <w:color w:val="auto"/>
        </w:rPr>
        <w:t>Cargar una encuesta o formulario online para ser contestada durante la llamada(</w:t>
      </w:r>
      <w:proofErr w:type="spellStart"/>
      <w:r w:rsidRPr="009F5DDC">
        <w:rPr>
          <w:color w:val="auto"/>
        </w:rPr>
        <w:t>surveymonkey</w:t>
      </w:r>
      <w:proofErr w:type="spellEnd"/>
      <w:r w:rsidRPr="009F5DDC">
        <w:rPr>
          <w:color w:val="auto"/>
        </w:rPr>
        <w:t>, etc.).</w:t>
      </w:r>
    </w:p>
    <w:p w14:paraId="528E568F" w14:textId="77777777" w:rsidR="00FF274B" w:rsidRPr="009F5DDC" w:rsidRDefault="00FF274B" w:rsidP="009F5DDC">
      <w:pPr>
        <w:pStyle w:val="Prrafodelista"/>
        <w:numPr>
          <w:ilvl w:val="0"/>
          <w:numId w:val="6"/>
        </w:numPr>
        <w:rPr>
          <w:color w:val="auto"/>
        </w:rPr>
      </w:pPr>
      <w:r w:rsidRPr="009F5DDC">
        <w:rPr>
          <w:color w:val="auto"/>
        </w:rPr>
        <w:t>Revisar periódicamente estado de contactos de la base de datos (respondido ok, error en la llamada, no existe, no contesta, equivocado).</w:t>
      </w:r>
      <w:r w:rsidRPr="009F5DDC">
        <w:rPr>
          <w:color w:val="FF0000"/>
        </w:rPr>
        <w:t>CREAR UN PROTOCOLO ESTÁNDAR</w:t>
      </w:r>
    </w:p>
    <w:p w14:paraId="399B81AB" w14:textId="77777777" w:rsidR="00FF274B" w:rsidRPr="00FF274B" w:rsidRDefault="00FF274B" w:rsidP="009F5DDC">
      <w:pPr>
        <w:pStyle w:val="Prrafodelista"/>
        <w:numPr>
          <w:ilvl w:val="0"/>
          <w:numId w:val="6"/>
        </w:numPr>
        <w:rPr>
          <w:color w:val="FF0000"/>
        </w:rPr>
      </w:pPr>
      <w:r w:rsidRPr="009F5DDC">
        <w:rPr>
          <w:color w:val="auto"/>
        </w:rPr>
        <w:t xml:space="preserve">Revisar </w:t>
      </w:r>
      <w:r>
        <w:rPr>
          <w:color w:val="auto"/>
        </w:rPr>
        <w:t>y exportar audio de conversaciones.</w:t>
      </w:r>
    </w:p>
    <w:p w14:paraId="1DCA4F2C" w14:textId="77777777" w:rsidR="00FF274B" w:rsidRDefault="00FF274B" w:rsidP="009F5DDC">
      <w:pPr>
        <w:ind w:firstLine="360"/>
        <w:rPr>
          <w:color w:val="FF0000"/>
        </w:rPr>
      </w:pPr>
      <w:r>
        <w:rPr>
          <w:color w:val="FF0000"/>
        </w:rPr>
        <w:t>Usuario:</w:t>
      </w:r>
    </w:p>
    <w:p w14:paraId="754BFA7C" w14:textId="77777777" w:rsidR="00FF274B" w:rsidRPr="009F5DDC" w:rsidRDefault="00FF274B" w:rsidP="00FF274B">
      <w:pPr>
        <w:pStyle w:val="Prrafodelista"/>
        <w:numPr>
          <w:ilvl w:val="0"/>
          <w:numId w:val="9"/>
        </w:numPr>
        <w:rPr>
          <w:color w:val="auto"/>
        </w:rPr>
      </w:pPr>
      <w:r w:rsidRPr="009F5DDC">
        <w:rPr>
          <w:color w:val="auto"/>
        </w:rPr>
        <w:t>Llamar a teléfonos usando una base de datos(botón para llamar y visualizar información).</w:t>
      </w:r>
    </w:p>
    <w:p w14:paraId="7ED56D64" w14:textId="77777777" w:rsidR="00FF274B" w:rsidRPr="009F5DDC" w:rsidRDefault="00FF274B" w:rsidP="00FF274B">
      <w:pPr>
        <w:pStyle w:val="Prrafodelista"/>
        <w:numPr>
          <w:ilvl w:val="0"/>
          <w:numId w:val="9"/>
        </w:numPr>
        <w:rPr>
          <w:color w:val="auto"/>
        </w:rPr>
      </w:pPr>
      <w:r w:rsidRPr="009F5DDC">
        <w:rPr>
          <w:color w:val="auto"/>
        </w:rPr>
        <w:t>Llenar una encuesta mientras hace la encuesta (link a encuesta).</w:t>
      </w:r>
    </w:p>
    <w:p w14:paraId="5CD28964" w14:textId="77777777" w:rsidR="00FF274B" w:rsidRPr="009F5DDC" w:rsidRDefault="00FF274B" w:rsidP="00FF274B">
      <w:pPr>
        <w:pStyle w:val="Prrafodelista"/>
        <w:numPr>
          <w:ilvl w:val="0"/>
          <w:numId w:val="9"/>
        </w:numPr>
        <w:rPr>
          <w:color w:val="auto"/>
        </w:rPr>
      </w:pPr>
      <w:r w:rsidRPr="009F5DDC">
        <w:rPr>
          <w:color w:val="auto"/>
        </w:rPr>
        <w:t>Al finalizar una llamada:</w:t>
      </w:r>
    </w:p>
    <w:p w14:paraId="13EDA91B" w14:textId="77777777" w:rsidR="00FF274B" w:rsidRPr="009F5DDC" w:rsidRDefault="009F5DDC" w:rsidP="00FF274B">
      <w:pPr>
        <w:pStyle w:val="Prrafodelista"/>
        <w:numPr>
          <w:ilvl w:val="1"/>
          <w:numId w:val="9"/>
        </w:numPr>
        <w:rPr>
          <w:color w:val="auto"/>
        </w:rPr>
      </w:pPr>
      <w:r w:rsidRPr="009F5DDC">
        <w:rPr>
          <w:color w:val="auto"/>
        </w:rPr>
        <w:t xml:space="preserve">Ingresar estado del contacto en la base de datos (respondido ok, error en la llamada, no existe, no contesta, </w:t>
      </w:r>
      <w:proofErr w:type="spellStart"/>
      <w:r w:rsidRPr="009F5DDC">
        <w:rPr>
          <w:color w:val="auto"/>
        </w:rPr>
        <w:t>etc</w:t>
      </w:r>
      <w:proofErr w:type="spellEnd"/>
      <w:r w:rsidRPr="009F5DDC">
        <w:rPr>
          <w:color w:val="auto"/>
        </w:rPr>
        <w:t>…)</w:t>
      </w:r>
    </w:p>
    <w:p w14:paraId="1F7D3A3E" w14:textId="77777777" w:rsidR="009F5DDC" w:rsidRDefault="009F5DDC" w:rsidP="009F5DDC">
      <w:pPr>
        <w:pStyle w:val="Prrafodelista"/>
        <w:numPr>
          <w:ilvl w:val="1"/>
          <w:numId w:val="9"/>
        </w:numPr>
        <w:rPr>
          <w:color w:val="auto"/>
        </w:rPr>
      </w:pPr>
      <w:r w:rsidRPr="009F5DDC">
        <w:rPr>
          <w:color w:val="auto"/>
        </w:rPr>
        <w:t>De inmediato llamar al siguiente contacto de la base de datos.</w:t>
      </w:r>
    </w:p>
    <w:p w14:paraId="2230104D" w14:textId="77777777" w:rsidR="009F5DDC" w:rsidRPr="009F5DDC" w:rsidRDefault="009F5DDC" w:rsidP="009F5DDC">
      <w:pPr>
        <w:rPr>
          <w:color w:val="auto"/>
        </w:rPr>
      </w:pPr>
    </w:p>
    <w:p w14:paraId="28EE2128" w14:textId="77777777" w:rsidR="009F5DDC" w:rsidRPr="009F5DDC" w:rsidRDefault="009F5DDC" w:rsidP="009F5DDC">
      <w:pPr>
        <w:rPr>
          <w:color w:val="auto"/>
          <w:u w:val="single"/>
        </w:rPr>
      </w:pPr>
      <w:r w:rsidRPr="009F5DDC">
        <w:rPr>
          <w:color w:val="auto"/>
          <w:u w:val="single"/>
        </w:rPr>
        <w:t>Detalles:</w:t>
      </w:r>
    </w:p>
    <w:p w14:paraId="527AC470" w14:textId="77777777" w:rsidR="009F5DDC" w:rsidRPr="009F5DDC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lastRenderedPageBreak/>
        <w:t>Controlar estado de encues</w:t>
      </w:r>
      <w:r w:rsidR="009F5DDC" w:rsidRPr="009F5DDC">
        <w:rPr>
          <w:color w:val="auto"/>
        </w:rPr>
        <w:t>tador para poder pagar ( tiempo, llamadas contestadas, llamadas hechas, tasas de respuesta, análisis de tiempo y llamadas, a quien llamar y cuando llamar).</w:t>
      </w:r>
    </w:p>
    <w:p w14:paraId="4ACECC69" w14:textId="77777777" w:rsidR="009F5DDC" w:rsidRPr="009F5DDC" w:rsidRDefault="009F5DDC" w:rsidP="009F5DDC">
      <w:pPr>
        <w:pStyle w:val="Prrafodelista"/>
        <w:numPr>
          <w:ilvl w:val="0"/>
          <w:numId w:val="9"/>
        </w:numPr>
        <w:rPr>
          <w:color w:val="auto"/>
        </w:rPr>
      </w:pPr>
      <w:r w:rsidRPr="009F5DDC">
        <w:rPr>
          <w:color w:val="auto"/>
        </w:rPr>
        <w:t>Dentro de los datos encuestador tiene que haber indicadores del mismo encuestador.</w:t>
      </w:r>
    </w:p>
    <w:p w14:paraId="7A84BC2C" w14:textId="77777777" w:rsidR="009F5DDC" w:rsidRDefault="009F5DDC" w:rsidP="009F5DDC">
      <w:pPr>
        <w:pStyle w:val="Prrafodelista"/>
        <w:numPr>
          <w:ilvl w:val="0"/>
          <w:numId w:val="9"/>
        </w:numPr>
        <w:rPr>
          <w:color w:val="auto"/>
        </w:rPr>
      </w:pPr>
      <w:r w:rsidRPr="009F5DDC">
        <w:rPr>
          <w:color w:val="auto"/>
        </w:rPr>
        <w:t>el software de manera aleatoria tire contactos a quien llamar.</w:t>
      </w:r>
    </w:p>
    <w:p w14:paraId="5133D0A1" w14:textId="77777777" w:rsidR="009F5DDC" w:rsidRDefault="009F5DDC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La encuesta se manda por correo, el encuestador presiona para que la encuesta sea respondida.</w:t>
      </w:r>
    </w:p>
    <w:p w14:paraId="4BD79903" w14:textId="77777777" w:rsidR="009F5DDC" w:rsidRDefault="009F5DDC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¿? El administrador puede modificar encuesta.</w:t>
      </w:r>
    </w:p>
    <w:p w14:paraId="2915F0D7" w14:textId="77777777" w:rsidR="009F5DDC" w:rsidRDefault="009F5DDC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La base de datos se modifica dependiendo de la encuesta.</w:t>
      </w:r>
    </w:p>
    <w:p w14:paraId="49C53F66" w14:textId="77777777" w:rsidR="009F5DDC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A lo más 2 estudios simultáneos. Es buena la flexibilidad pero no es necesario.</w:t>
      </w:r>
    </w:p>
    <w:p w14:paraId="2F1DF6FC" w14:textId="77777777" w:rsidR="00C70421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Generar un descarte después de ciertos errores, </w:t>
      </w:r>
      <w:proofErr w:type="spellStart"/>
      <w:r>
        <w:rPr>
          <w:color w:val="auto"/>
        </w:rPr>
        <w:t>ej</w:t>
      </w:r>
      <w:proofErr w:type="spellEnd"/>
      <w:r>
        <w:rPr>
          <w:color w:val="auto"/>
        </w:rPr>
        <w:t>: si no contesta 5 veces, si el número ya no existe.</w:t>
      </w:r>
    </w:p>
    <w:p w14:paraId="2B98ED9A" w14:textId="77777777" w:rsidR="00C70421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Si no contesta en un horario 2 veces y no contesta, cambiar el horario, si no contesta en distintos horarios, lo dejo de lado.</w:t>
      </w:r>
    </w:p>
    <w:p w14:paraId="24DFEE6F" w14:textId="77777777" w:rsidR="00C70421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Hacer un botón para llamada siguiente o para volver a llamar.</w:t>
      </w:r>
    </w:p>
    <w:p w14:paraId="3DCAE8B9" w14:textId="77777777" w:rsidR="00C70421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Poder separar la base según criterios (sexo, edad, estado).</w:t>
      </w:r>
    </w:p>
    <w:p w14:paraId="2C4ED73A" w14:textId="77777777" w:rsidR="00C70421" w:rsidRPr="00C70421" w:rsidRDefault="00C70421" w:rsidP="009F5DDC">
      <w:pPr>
        <w:pStyle w:val="Prrafodelista"/>
        <w:numPr>
          <w:ilvl w:val="0"/>
          <w:numId w:val="9"/>
        </w:numPr>
        <w:rPr>
          <w:color w:val="00B050"/>
        </w:rPr>
      </w:pPr>
      <w:r w:rsidRPr="00C70421">
        <w:rPr>
          <w:color w:val="00B050"/>
        </w:rPr>
        <w:t>SE DA LA OPCION DE CREAR PROYECTO Y DE ACUERDO A ESSO, CARGAR LAS BASES DE DATOS CORRESPONDIENTES.</w:t>
      </w:r>
    </w:p>
    <w:p w14:paraId="67A393A0" w14:textId="77777777" w:rsidR="00C70421" w:rsidRPr="00C70421" w:rsidRDefault="00C70421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000000" w:themeColor="text1"/>
        </w:rPr>
        <w:t>Hacer un registro de los llamados, o un “Ultima vez llamado</w:t>
      </w:r>
      <w:r w:rsidR="002F3F68">
        <w:rPr>
          <w:color w:val="000000" w:themeColor="text1"/>
        </w:rPr>
        <w:t>: hace .. dí</w:t>
      </w:r>
      <w:r>
        <w:rPr>
          <w:color w:val="000000" w:themeColor="text1"/>
        </w:rPr>
        <w:t>as”</w:t>
      </w:r>
    </w:p>
    <w:p w14:paraId="09634CE0" w14:textId="77777777" w:rsidR="00C70421" w:rsidRPr="002F3F68" w:rsidRDefault="002F3F68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000000" w:themeColor="text1"/>
        </w:rPr>
        <w:t>Es necesario un perfil al encuestador y al admin</w:t>
      </w:r>
      <w:bookmarkStart w:id="0" w:name="_GoBack"/>
      <w:bookmarkEnd w:id="0"/>
      <w:r>
        <w:rPr>
          <w:color w:val="000000" w:themeColor="text1"/>
        </w:rPr>
        <w:t>istrador.(Nombre, RUT, Correo)</w:t>
      </w:r>
    </w:p>
    <w:p w14:paraId="4188E87E" w14:textId="77777777" w:rsidR="002F3F68" w:rsidRPr="009F5DDC" w:rsidRDefault="002F3F68" w:rsidP="009F5DDC">
      <w:pPr>
        <w:pStyle w:val="Prrafode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Consola crea administrador y administrador crea encuestador.</w:t>
      </w:r>
    </w:p>
    <w:sectPr w:rsidR="002F3F68" w:rsidRPr="009F5DD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00264" w14:textId="77777777" w:rsidR="004A2F25" w:rsidRDefault="004A2F25">
      <w:r>
        <w:separator/>
      </w:r>
    </w:p>
    <w:p w14:paraId="6CB8B075" w14:textId="77777777" w:rsidR="004A2F25" w:rsidRDefault="004A2F25"/>
  </w:endnote>
  <w:endnote w:type="continuationSeparator" w:id="0">
    <w:p w14:paraId="04CEC497" w14:textId="77777777" w:rsidR="004A2F25" w:rsidRDefault="004A2F25">
      <w:r>
        <w:continuationSeparator/>
      </w:r>
    </w:p>
    <w:p w14:paraId="0B588BB5" w14:textId="77777777" w:rsidR="004A2F25" w:rsidRDefault="004A2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32468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78C58" w14:textId="77777777" w:rsidR="004A2F25" w:rsidRDefault="004A2F25">
      <w:r>
        <w:separator/>
      </w:r>
    </w:p>
    <w:p w14:paraId="654FE954" w14:textId="77777777" w:rsidR="004A2F25" w:rsidRDefault="004A2F25"/>
  </w:footnote>
  <w:footnote w:type="continuationSeparator" w:id="0">
    <w:p w14:paraId="1D984044" w14:textId="77777777" w:rsidR="004A2F25" w:rsidRDefault="004A2F25">
      <w:r>
        <w:continuationSeparator/>
      </w:r>
    </w:p>
    <w:p w14:paraId="74E62A2C" w14:textId="77777777" w:rsidR="004A2F25" w:rsidRDefault="004A2F2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C9C"/>
    <w:multiLevelType w:val="hybridMultilevel"/>
    <w:tmpl w:val="3766D3B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D542C5"/>
    <w:multiLevelType w:val="hybridMultilevel"/>
    <w:tmpl w:val="03DC71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7D6"/>
    <w:multiLevelType w:val="hybridMultilevel"/>
    <w:tmpl w:val="6428AAD8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1537F"/>
    <w:multiLevelType w:val="hybridMultilevel"/>
    <w:tmpl w:val="039E01B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2D319A"/>
    <w:multiLevelType w:val="hybridMultilevel"/>
    <w:tmpl w:val="585ADC1A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EF"/>
    <w:rsid w:val="000A1E95"/>
    <w:rsid w:val="00106A32"/>
    <w:rsid w:val="002F3F68"/>
    <w:rsid w:val="004A2F25"/>
    <w:rsid w:val="005A6A9B"/>
    <w:rsid w:val="009F5DDC"/>
    <w:rsid w:val="00B052CE"/>
    <w:rsid w:val="00C70421"/>
    <w:rsid w:val="00E75FEF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707F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E7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x-Urtubia/Library/Containers/com.microsoft.Word/Data/Library/Caches/13322/TM10002086/Tomar%20no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C9"/>
    <w:rsid w:val="00F3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6E66A0843EC3488F227C899180C328">
    <w:name w:val="236E66A0843EC3488F227C899180C328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69774670D5883A4D9969FB4B5AA969E3">
    <w:name w:val="69774670D5883A4D9969FB4B5AA96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43</TotalTime>
  <Pages>3</Pages>
  <Words>592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felix.urtubia.13</cp:lastModifiedBy>
  <cp:revision>1</cp:revision>
  <dcterms:created xsi:type="dcterms:W3CDTF">2016-08-12T14:10:00Z</dcterms:created>
  <dcterms:modified xsi:type="dcterms:W3CDTF">2016-08-12T14:53:00Z</dcterms:modified>
</cp:coreProperties>
</file>